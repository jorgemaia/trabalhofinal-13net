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B87D" w14:textId="5E336BD3" w:rsidR="009176D3" w:rsidRDefault="009176D3" w:rsidP="009176D3">
      <w:pPr>
        <w:rPr>
          <w:lang w:val="pt-BR"/>
        </w:rPr>
      </w:pPr>
      <w:r w:rsidRPr="009176D3">
        <w:rPr>
          <w:lang w:val="pt-BR"/>
        </w:rPr>
        <w:t xml:space="preserve">Paulo Eduardo Gentile Junior - 330277 </w:t>
      </w:r>
      <w:r>
        <w:rPr>
          <w:lang w:val="pt-BR"/>
        </w:rPr>
        <w:br/>
      </w:r>
      <w:r w:rsidRPr="009176D3">
        <w:rPr>
          <w:lang w:val="pt-BR"/>
        </w:rPr>
        <w:t xml:space="preserve">Carla Silva da Nobrega - 331760 </w:t>
      </w:r>
      <w:r>
        <w:rPr>
          <w:lang w:val="pt-BR"/>
        </w:rPr>
        <w:br/>
      </w:r>
      <w:r w:rsidRPr="009176D3">
        <w:rPr>
          <w:lang w:val="pt-BR"/>
        </w:rPr>
        <w:t xml:space="preserve">Débora Moura dos Santos - 331860 </w:t>
      </w:r>
      <w:r>
        <w:rPr>
          <w:lang w:val="pt-BR"/>
        </w:rPr>
        <w:br/>
      </w:r>
      <w:r w:rsidRPr="009176D3">
        <w:rPr>
          <w:lang w:val="pt-BR"/>
        </w:rPr>
        <w:t xml:space="preserve">Guilherme Antonio Gentile </w:t>
      </w:r>
      <w:r>
        <w:rPr>
          <w:lang w:val="pt-BR"/>
        </w:rPr>
        <w:t>–</w:t>
      </w:r>
      <w:r w:rsidRPr="009176D3">
        <w:rPr>
          <w:lang w:val="pt-BR"/>
        </w:rPr>
        <w:t xml:space="preserve"> 330284</w:t>
      </w:r>
      <w:r>
        <w:rPr>
          <w:lang w:val="pt-BR"/>
        </w:rPr>
        <w:br/>
      </w:r>
    </w:p>
    <w:p w14:paraId="5FA56139" w14:textId="17D16FB9" w:rsidR="00A10484" w:rsidRPr="008C3607" w:rsidRDefault="008C3607">
      <w:pPr>
        <w:pStyle w:val="Ttulo"/>
        <w:rPr>
          <w:lang w:val="pt-BR"/>
        </w:rPr>
      </w:pPr>
      <w:r w:rsidRPr="008C3607">
        <w:rPr>
          <w:lang w:val="pt-BR"/>
        </w:rPr>
        <w:t>Monitor de Clima</w:t>
      </w:r>
    </w:p>
    <w:p w14:paraId="668FABCF" w14:textId="33BC0ADE" w:rsidR="00855982" w:rsidRPr="008C3607" w:rsidRDefault="008C3607" w:rsidP="00855982">
      <w:pPr>
        <w:pStyle w:val="Ttulo1"/>
        <w:rPr>
          <w:lang w:val="pt-BR"/>
        </w:rPr>
      </w:pPr>
      <w:r w:rsidRPr="009176D3">
        <w:rPr>
          <w:lang w:val="pt-BR"/>
        </w:rPr>
        <w:t>Objetivos</w:t>
      </w:r>
    </w:p>
    <w:p w14:paraId="3E660EB1" w14:textId="0DBAAF3C" w:rsidR="008C3607" w:rsidRDefault="009176D3" w:rsidP="009176D3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Projetar um medidor de temperatura e humidade</w:t>
      </w:r>
    </w:p>
    <w:p w14:paraId="4DE13C8E" w14:textId="42B28904" w:rsidR="009176D3" w:rsidRPr="009176D3" w:rsidRDefault="009176D3" w:rsidP="009176D3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Arma</w:t>
      </w:r>
      <w:r w:rsidR="0094289D">
        <w:rPr>
          <w:lang w:val="pt-BR"/>
        </w:rPr>
        <w:t>zenar dados coletados em um banc</w:t>
      </w:r>
      <w:r>
        <w:rPr>
          <w:lang w:val="pt-BR"/>
        </w:rPr>
        <w:t>o de dados na nuvem</w:t>
      </w:r>
    </w:p>
    <w:p w14:paraId="7C514EE7" w14:textId="5091DBA9" w:rsidR="008C3607" w:rsidRPr="008C3607" w:rsidRDefault="008C3607" w:rsidP="00CD41A0">
      <w:pPr>
        <w:pStyle w:val="Ttulo1"/>
        <w:rPr>
          <w:lang w:val="pt-BR"/>
        </w:rPr>
      </w:pPr>
      <w:r w:rsidRPr="008C3607">
        <w:rPr>
          <w:lang w:val="pt-BR"/>
        </w:rPr>
        <w:t xml:space="preserve"> </w:t>
      </w:r>
      <w:r>
        <w:rPr>
          <w:lang w:val="pt-BR"/>
        </w:rPr>
        <w:t>Volumetria</w:t>
      </w:r>
    </w:p>
    <w:p w14:paraId="0737D236" w14:textId="1D1AE5AD" w:rsidR="008C3607" w:rsidRPr="008C3607" w:rsidRDefault="005F7562" w:rsidP="008C3607">
      <w:pPr>
        <w:rPr>
          <w:lang w:val="pt-BR"/>
        </w:rPr>
      </w:pPr>
      <w:r>
        <w:rPr>
          <w:lang w:val="pt-BR"/>
        </w:rPr>
        <w:t xml:space="preserve">O sensor enviara os dados de temperatura e humidade a cada minuto totalizando </w:t>
      </w:r>
      <w:r w:rsidRPr="005F7562">
        <w:rPr>
          <w:lang w:val="pt-BR"/>
        </w:rPr>
        <w:t>1440</w:t>
      </w:r>
      <w:r>
        <w:rPr>
          <w:lang w:val="pt-BR"/>
        </w:rPr>
        <w:t xml:space="preserve"> mensagens por dia.</w:t>
      </w:r>
    </w:p>
    <w:p w14:paraId="6B2D2C54" w14:textId="0D245413" w:rsidR="008C3607" w:rsidRPr="008C3607" w:rsidRDefault="008C3607" w:rsidP="008C3607">
      <w:pPr>
        <w:pStyle w:val="Ttulo1"/>
        <w:rPr>
          <w:lang w:val="pt-BR"/>
        </w:rPr>
      </w:pPr>
      <w:r>
        <w:rPr>
          <w:lang w:val="pt-BR"/>
        </w:rPr>
        <w:t>Tecnologias Usadas</w:t>
      </w:r>
    </w:p>
    <w:p w14:paraId="64155A64" w14:textId="539E7890" w:rsidR="008C3607" w:rsidRPr="009176D3" w:rsidRDefault="00F7463E" w:rsidP="008C3607">
      <w:pPr>
        <w:rPr>
          <w:lang w:val="pt-BR"/>
        </w:rPr>
      </w:pPr>
      <w:r>
        <w:rPr>
          <w:lang w:val="pt-BR"/>
        </w:rPr>
        <w:t xml:space="preserve">Usamos um </w:t>
      </w:r>
      <w:r w:rsidR="0094289D">
        <w:rPr>
          <w:lang w:val="pt-BR"/>
        </w:rPr>
        <w:t>protótipo</w:t>
      </w:r>
      <w:r>
        <w:rPr>
          <w:lang w:val="pt-BR"/>
        </w:rPr>
        <w:t xml:space="preserve"> desenvolvido em C# para enviar os dados, um IOT Hub para fazer o meio de campo com Azure Functions e Azure Storage.</w:t>
      </w:r>
    </w:p>
    <w:p w14:paraId="186F3BD1" w14:textId="77E11DE4" w:rsidR="008C3607" w:rsidRPr="00F7463E" w:rsidRDefault="008C3607" w:rsidP="00CD41A0">
      <w:pPr>
        <w:pStyle w:val="Ttulo1"/>
        <w:rPr>
          <w:lang w:val="pt-BR"/>
        </w:rPr>
      </w:pPr>
      <w:r w:rsidRPr="009176D3">
        <w:rPr>
          <w:lang w:val="pt-BR"/>
        </w:rPr>
        <w:t xml:space="preserve"> </w:t>
      </w:r>
      <w:r w:rsidRPr="00F7463E">
        <w:rPr>
          <w:lang w:val="pt-BR"/>
        </w:rPr>
        <w:t>Custos</w:t>
      </w:r>
    </w:p>
    <w:p w14:paraId="276E1090" w14:textId="414BB393" w:rsidR="008C3607" w:rsidRPr="00F7463E" w:rsidRDefault="00F7463E" w:rsidP="008C3607">
      <w:pPr>
        <w:rPr>
          <w:lang w:val="pt-BR"/>
        </w:rPr>
      </w:pPr>
      <w:r w:rsidRPr="00F7463E">
        <w:rPr>
          <w:lang w:val="pt-BR"/>
        </w:rPr>
        <w:t xml:space="preserve">Não </w:t>
      </w:r>
      <w:r w:rsidR="0094289D" w:rsidRPr="00F7463E">
        <w:rPr>
          <w:lang w:val="pt-BR"/>
        </w:rPr>
        <w:t>haverá</w:t>
      </w:r>
      <w:r w:rsidRPr="00F7463E">
        <w:rPr>
          <w:lang w:val="pt-BR"/>
        </w:rPr>
        <w:t xml:space="preserve"> custos para rodar o projeto pois o IOT hub gratuito deixa enviar 8000 mensagens Dia e s</w:t>
      </w:r>
      <w:r>
        <w:rPr>
          <w:lang w:val="pt-BR"/>
        </w:rPr>
        <w:t>ó usaremos 1440.</w:t>
      </w:r>
    </w:p>
    <w:p w14:paraId="59311BBF" w14:textId="1AAC57E3" w:rsidR="008C3607" w:rsidRPr="008C3607" w:rsidRDefault="008C3607" w:rsidP="008C3607">
      <w:pPr>
        <w:pStyle w:val="Ttulo1"/>
      </w:pPr>
      <w:r>
        <w:t>Diagrama da Arquitetura</w:t>
      </w:r>
    </w:p>
    <w:p w14:paraId="6EEE637B" w14:textId="0DB3401C" w:rsidR="008C3607" w:rsidRPr="00855982" w:rsidRDefault="008C3607" w:rsidP="008C3607"/>
    <w:p w14:paraId="076BAF1E" w14:textId="7F34B1E4" w:rsidR="00855982" w:rsidRPr="00855982" w:rsidRDefault="0094289D" w:rsidP="008C3607">
      <w:r>
        <w:rPr>
          <w:noProof/>
          <w:lang w:val="pt-BR" w:eastAsia="pt-BR"/>
        </w:rPr>
        <w:drawing>
          <wp:inline distT="0" distB="0" distL="0" distR="0" wp14:anchorId="2399855F" wp14:editId="48E96FBE">
            <wp:extent cx="5807863" cy="17430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a Arquitetura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90" cy="17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982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F1CC6" w14:textId="77777777" w:rsidR="0017228C" w:rsidRDefault="0017228C" w:rsidP="00855982">
      <w:pPr>
        <w:spacing w:after="0" w:line="240" w:lineRule="auto"/>
      </w:pPr>
      <w:r>
        <w:separator/>
      </w:r>
    </w:p>
  </w:endnote>
  <w:endnote w:type="continuationSeparator" w:id="0">
    <w:p w14:paraId="4213F0DB" w14:textId="77777777" w:rsidR="0017228C" w:rsidRDefault="0017228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2AA8D" w14:textId="77777777" w:rsidR="00855982" w:rsidRDefault="00855982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8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D6B44" w14:textId="77777777" w:rsidR="0017228C" w:rsidRDefault="0017228C" w:rsidP="00855982">
      <w:pPr>
        <w:spacing w:after="0" w:line="240" w:lineRule="auto"/>
      </w:pPr>
      <w:r>
        <w:separator/>
      </w:r>
    </w:p>
  </w:footnote>
  <w:footnote w:type="continuationSeparator" w:id="0">
    <w:p w14:paraId="27DF0DF5" w14:textId="77777777" w:rsidR="0017228C" w:rsidRDefault="0017228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4E5D3D"/>
    <w:multiLevelType w:val="hybridMultilevel"/>
    <w:tmpl w:val="4C5A7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07"/>
    <w:rsid w:val="00084D4C"/>
    <w:rsid w:val="0017228C"/>
    <w:rsid w:val="001D4362"/>
    <w:rsid w:val="005F7562"/>
    <w:rsid w:val="007319DD"/>
    <w:rsid w:val="007833A7"/>
    <w:rsid w:val="00855982"/>
    <w:rsid w:val="008C3607"/>
    <w:rsid w:val="009176D3"/>
    <w:rsid w:val="0094289D"/>
    <w:rsid w:val="00A10484"/>
    <w:rsid w:val="00F7463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EE88"/>
  <w15:chartTrackingRefBased/>
  <w15:docId w15:val="{6ECBA694-19BF-4881-87C3-A3828BB1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91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gentil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Gentile</dc:creator>
  <cp:lastModifiedBy>Guilherme Gentile</cp:lastModifiedBy>
  <cp:revision>4</cp:revision>
  <dcterms:created xsi:type="dcterms:W3CDTF">2019-02-28T21:16:00Z</dcterms:created>
  <dcterms:modified xsi:type="dcterms:W3CDTF">2019-03-10T18:23:00Z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